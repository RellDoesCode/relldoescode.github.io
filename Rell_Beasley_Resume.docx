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0B67" w14:textId="390B7AE6" w:rsidR="339651AB" w:rsidRPr="00F9176F" w:rsidRDefault="00000000" w:rsidP="00F9176F">
      <w:pPr>
        <w:pStyle w:val="Heading1"/>
      </w:pPr>
      <w:sdt>
        <w:sdtPr>
          <w:id w:val="-752200065"/>
          <w:placeholder>
            <w:docPart w:val="FF1F6A8467064912BA74EB5AC31AB9ED"/>
          </w:placeholder>
          <w15:appearance w15:val="hidden"/>
        </w:sdtPr>
        <w:sdtContent>
          <w:r w:rsidR="00032373">
            <w:t>Terrell Beasley</w:t>
          </w:r>
        </w:sdtContent>
      </w:sdt>
      <w:r w:rsidR="00F9176F" w:rsidRPr="00F9176F">
        <w:t xml:space="preserve"> </w:t>
      </w:r>
    </w:p>
    <w:p w14:paraId="43FA6840" w14:textId="4BB17F00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DCEB8A00100D4E78ADFD6F7CE1E04C36"/>
          </w:placeholder>
          <w15:appearance w15:val="hidden"/>
        </w:sdtPr>
        <w:sdtContent>
          <w:r w:rsidR="006B67FB">
            <w:t>t</w:t>
          </w:r>
          <w:r w:rsidR="00032373">
            <w:t>errellbeasley0723@gmail.com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BAF4D201DAF2450C85FCE4A5AC2E0FD5"/>
          </w:placeholder>
          <w15:appearance w15:val="hidden"/>
        </w:sdtPr>
        <w:sdtContent>
          <w:r w:rsidR="00032373">
            <w:t>(443) 824-7800</w:t>
          </w:r>
        </w:sdtContent>
      </w:sdt>
      <w:r w:rsidR="5137D887" w:rsidRPr="002073B6">
        <w:t xml:space="preserve"> </w:t>
      </w:r>
      <w:r w:rsidR="00D345DA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7707CC3F799D4FF4BB8A45B19A65A61E"/>
          </w:placeholder>
          <w15:appearance w15:val="hidden"/>
        </w:sdtPr>
        <w:sdtContent>
          <w:r w:rsidR="005A1784">
            <w:t>relldoescode.github.io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60A202" w14:textId="77777777" w:rsidTr="000B4CAB">
        <w:tc>
          <w:tcPr>
            <w:tcW w:w="9360" w:type="dxa"/>
          </w:tcPr>
          <w:p w14:paraId="787E466C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0354CF3A568C4F1D953393D9F6CA95C5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933FB78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17E038A6" w14:textId="77777777" w:rsidTr="00316C32">
        <w:trPr>
          <w:trHeight w:val="265"/>
        </w:trPr>
        <w:tc>
          <w:tcPr>
            <w:tcW w:w="7510" w:type="dxa"/>
          </w:tcPr>
          <w:p w14:paraId="3A431524" w14:textId="786E5666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3DD9661C12F246549F042AAD04CFC05F"/>
                </w:placeholder>
                <w15:appearance w15:val="hidden"/>
              </w:sdtPr>
              <w:sdtContent>
                <w:r w:rsidR="00032373">
                  <w:t>CCBC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C1C55079391E48B1A116F640A4D959FD"/>
                </w:placeholder>
                <w15:appearance w15:val="hidden"/>
              </w:sdtPr>
              <w:sdtContent>
                <w:r w:rsidR="00D345DA">
                  <w:t xml:space="preserve">Baltimore, MD </w:t>
                </w:r>
              </w:sdtContent>
            </w:sdt>
          </w:p>
        </w:tc>
        <w:tc>
          <w:tcPr>
            <w:tcW w:w="1885" w:type="dxa"/>
          </w:tcPr>
          <w:p w14:paraId="3A8EEB28" w14:textId="18ACC573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684334E600FB492E90421F9DB01721DF"/>
                </w:placeholder>
                <w15:appearance w15:val="hidden"/>
              </w:sdtPr>
              <w:sdtContent>
                <w:r w:rsidR="002565D7">
                  <w:t>2023</w:t>
                </w:r>
              </w:sdtContent>
            </w:sdt>
            <w:r w:rsidR="00F9176F">
              <w:t xml:space="preserve"> </w:t>
            </w:r>
          </w:p>
        </w:tc>
      </w:tr>
    </w:tbl>
    <w:p w14:paraId="0FE9E6FD" w14:textId="6D0FD59F" w:rsidR="633BCDEC" w:rsidRPr="000B4CAB" w:rsidRDefault="00000000" w:rsidP="000B4CAB">
      <w:pPr>
        <w:pStyle w:val="Collegeinfo"/>
      </w:pPr>
      <w:sdt>
        <w:sdtPr>
          <w:id w:val="-489098067"/>
          <w:placeholder>
            <w:docPart w:val="1CE1D81B6F79460EB2EA2C605EB0A7E8"/>
          </w:placeholder>
          <w15:appearance w15:val="hidden"/>
        </w:sdtPr>
        <w:sdtContent>
          <w:r w:rsidR="004821F8">
            <w:t xml:space="preserve">Bachelor of Science, </w:t>
          </w:r>
          <w:r w:rsidR="002A34B0">
            <w:t>Information Management Systems</w:t>
          </w:r>
          <w:r w:rsidR="004821F8">
            <w:t xml:space="preserve">, </w:t>
          </w:r>
          <w:r w:rsidR="002A34B0">
            <w:t>2.8 GPA</w:t>
          </w:r>
        </w:sdtContent>
      </w:sdt>
      <w:r w:rsidR="000B4CAB" w:rsidRPr="000B4CAB">
        <w:t xml:space="preserve"> </w:t>
      </w:r>
    </w:p>
    <w:p w14:paraId="1B4F319C" w14:textId="38184A1A" w:rsidR="7445260A" w:rsidRPr="000B4CAB" w:rsidRDefault="00000000" w:rsidP="000B4CAB">
      <w:pPr>
        <w:pStyle w:val="Collegeinfo"/>
      </w:pPr>
      <w:sdt>
        <w:sdtPr>
          <w:id w:val="1524516066"/>
          <w:placeholder>
            <w:docPart w:val="0ED8C7AB7CC440CA9AA92794B33E9B74"/>
          </w:placeholder>
          <w:showingPlcHdr/>
          <w15:appearance w15:val="hidden"/>
        </w:sdtPr>
        <w:sdtContent>
          <w:r w:rsidR="000B4CAB" w:rsidRPr="000B4CAB">
            <w:t>Relevant course work:</w:t>
          </w:r>
        </w:sdtContent>
      </w:sdt>
      <w:r w:rsidR="002A34B0">
        <w:t xml:space="preserve"> Discrete Mathematics, Visual Basic Programming, C++ Programming</w:t>
      </w:r>
      <w:r w:rsidR="000B4CAB" w:rsidRPr="000B4CAB">
        <w:t xml:space="preserve"> </w:t>
      </w: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B9220C" w:rsidRPr="00EF2B8F" w14:paraId="5DC1707B" w14:textId="77777777" w:rsidTr="00550562">
        <w:trPr>
          <w:trHeight w:val="265"/>
        </w:trPr>
        <w:tc>
          <w:tcPr>
            <w:tcW w:w="7510" w:type="dxa"/>
          </w:tcPr>
          <w:p w14:paraId="686B3194" w14:textId="0449ECF4" w:rsidR="00B9220C" w:rsidRPr="00EF2B8F" w:rsidRDefault="00000000" w:rsidP="00550562">
            <w:pPr>
              <w:rPr>
                <w:sz w:val="19"/>
                <w:szCs w:val="19"/>
              </w:rPr>
            </w:pPr>
            <w:sdt>
              <w:sdtPr>
                <w:id w:val="-468593444"/>
                <w:placeholder>
                  <w:docPart w:val="DCCB8B9FE5D04C48A126B6484F3444E3"/>
                </w:placeholder>
                <w15:appearance w15:val="hidden"/>
              </w:sdtPr>
              <w:sdtContent>
                <w:r w:rsidR="00B9220C">
                  <w:t>Towson University</w:t>
                </w:r>
              </w:sdtContent>
            </w:sdt>
            <w:r w:rsidR="00B9220C" w:rsidRPr="342F38E0">
              <w:t xml:space="preserve">, </w:t>
            </w:r>
            <w:sdt>
              <w:sdtPr>
                <w:id w:val="1582412261"/>
                <w:placeholder>
                  <w:docPart w:val="33FC3C4ED4A44859BB39E8C9591DA876"/>
                </w:placeholder>
                <w15:appearance w15:val="hidden"/>
              </w:sdtPr>
              <w:sdtContent>
                <w:r w:rsidR="00B9220C">
                  <w:t xml:space="preserve">Towson, MD </w:t>
                </w:r>
              </w:sdtContent>
            </w:sdt>
          </w:p>
        </w:tc>
        <w:tc>
          <w:tcPr>
            <w:tcW w:w="1885" w:type="dxa"/>
          </w:tcPr>
          <w:p w14:paraId="7359F964" w14:textId="043AFB94" w:rsidR="00B9220C" w:rsidRPr="00EF2B8F" w:rsidRDefault="00000000" w:rsidP="00550562">
            <w:pPr>
              <w:jc w:val="right"/>
            </w:pPr>
            <w:sdt>
              <w:sdtPr>
                <w:id w:val="-154986648"/>
                <w:placeholder>
                  <w:docPart w:val="CE626988465A4A36B1D968B5FBCD6E78"/>
                </w:placeholder>
                <w15:appearance w15:val="hidden"/>
              </w:sdtPr>
              <w:sdtContent>
                <w:r w:rsidR="002565D7">
                  <w:t>2026</w:t>
                </w:r>
              </w:sdtContent>
            </w:sdt>
            <w:r w:rsidR="00B9220C">
              <w:t xml:space="preserve"> </w:t>
            </w:r>
          </w:p>
        </w:tc>
      </w:tr>
    </w:tbl>
    <w:p w14:paraId="610501F6" w14:textId="0C3551AF" w:rsidR="00B9220C" w:rsidRPr="000B4CAB" w:rsidRDefault="00000000" w:rsidP="00B9220C">
      <w:pPr>
        <w:pStyle w:val="Collegeinfo"/>
      </w:pPr>
      <w:sdt>
        <w:sdtPr>
          <w:id w:val="776451592"/>
          <w:placeholder>
            <w:docPart w:val="46DC1B11E54345639A14096558E0F9EC"/>
          </w:placeholder>
          <w15:appearance w15:val="hidden"/>
        </w:sdtPr>
        <w:sdtContent>
          <w:r w:rsidR="00B9220C">
            <w:t xml:space="preserve">Bachelor of Science, </w:t>
          </w:r>
          <w:r w:rsidR="002604CF">
            <w:t>Computer Science (ABET-accredited program) Software Engineering Track</w:t>
          </w:r>
          <w:r w:rsidR="00B9220C">
            <w:t xml:space="preserve">, </w:t>
          </w:r>
          <w:r w:rsidR="002A34B0">
            <w:t xml:space="preserve">3.1 </w:t>
          </w:r>
          <w:r w:rsidR="00B9220C">
            <w:t>GPA</w:t>
          </w:r>
        </w:sdtContent>
      </w:sdt>
      <w:r w:rsidR="00B9220C" w:rsidRPr="000B4CAB">
        <w:t xml:space="preserve"> </w:t>
      </w:r>
    </w:p>
    <w:p w14:paraId="18292E0F" w14:textId="5727CB32" w:rsidR="00B9220C" w:rsidRPr="000B4CAB" w:rsidRDefault="00000000" w:rsidP="00B9220C">
      <w:pPr>
        <w:pStyle w:val="Collegeinfo"/>
      </w:pPr>
      <w:sdt>
        <w:sdtPr>
          <w:id w:val="-1257203997"/>
          <w:placeholder>
            <w:docPart w:val="CD1EE28CE54F49BAB1A8C52D20DA8CF6"/>
          </w:placeholder>
          <w:showingPlcHdr/>
          <w15:appearance w15:val="hidden"/>
        </w:sdtPr>
        <w:sdtContent>
          <w:r w:rsidR="00B9220C" w:rsidRPr="000B4CAB">
            <w:t>Relevant course work:</w:t>
          </w:r>
        </w:sdtContent>
      </w:sdt>
      <w:r w:rsidR="00B9220C" w:rsidRPr="000B4CAB">
        <w:t xml:space="preserve"> </w:t>
      </w:r>
      <w:r w:rsidR="002A34B0">
        <w:t>Software Engineering, Data Structures &amp; Algorithm Analysis</w:t>
      </w:r>
    </w:p>
    <w:p w14:paraId="482EDBE7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0F56D5D" w14:textId="77777777" w:rsidTr="000B4CAB">
        <w:tc>
          <w:tcPr>
            <w:tcW w:w="9360" w:type="dxa"/>
          </w:tcPr>
          <w:p w14:paraId="48B70987" w14:textId="7777777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320D3EF78B3547F5871B956B9EB941AD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2716326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68675A24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62F584E4" w14:textId="66C66694" w:rsidR="007D1F1C" w:rsidRPr="00EF2B8F" w:rsidRDefault="00000000" w:rsidP="00662603">
            <w:sdt>
              <w:sdtPr>
                <w:id w:val="-1496251119"/>
                <w:placeholder>
                  <w:docPart w:val="DCAA080351304AD580D666B7BB7BB58A"/>
                </w:placeholder>
                <w15:appearance w15:val="hidden"/>
              </w:sdtPr>
              <w:sdtContent>
                <w:r w:rsidR="00616497">
                  <w:t>Office Depot Office Max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4739BED031324C06A04A1F156A72F097"/>
                </w:placeholder>
                <w15:appearance w15:val="hidden"/>
              </w:sdtPr>
              <w:sdtContent>
                <w:r w:rsidR="00616497">
                  <w:t>Rosedale, MD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7FF801BB" w14:textId="14BF196D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8533E4653657483B850F961D9FBEBBAD"/>
                </w:placeholder>
                <w15:appearance w15:val="hidden"/>
              </w:sdtPr>
              <w:sdtContent>
                <w:r w:rsidR="001B5B2C">
                  <w:t>October 2022</w:t>
                </w:r>
              </w:sdtContent>
            </w:sdt>
          </w:p>
        </w:tc>
      </w:tr>
    </w:tbl>
    <w:p w14:paraId="5FFA16FB" w14:textId="5174AD49" w:rsidR="009F638A" w:rsidRPr="00F9176F" w:rsidRDefault="00000000" w:rsidP="00F9176F">
      <w:pPr>
        <w:pStyle w:val="Heading3"/>
      </w:pPr>
      <w:sdt>
        <w:sdtPr>
          <w:id w:val="688344823"/>
          <w:placeholder>
            <w:docPart w:val="FA7DA7FEEFFE408DBAAFD6DC79B65C94"/>
          </w:placeholder>
          <w15:appearance w15:val="hidden"/>
        </w:sdtPr>
        <w:sdtContent>
          <w:r w:rsidR="00616497">
            <w:t>Print Services Advisor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A6A1968385E44D6EBB98B3ACE3F902FD"/>
        </w:placeholder>
        <w15:appearance w15:val="hidden"/>
      </w:sdtPr>
      <w:sdtContent>
        <w:p w14:paraId="61FF54D7" w14:textId="250F1ECD" w:rsidR="00595227" w:rsidRDefault="002A34B0" w:rsidP="002A34B0">
          <w:pPr>
            <w:pStyle w:val="ListBullet"/>
          </w:pPr>
          <w:r>
            <w:t>Creating print orders via employee point of sale system and printing copies, flyers, banners, and brochures from submitted customer files</w:t>
          </w:r>
        </w:p>
        <w:p w14:paraId="79446064" w14:textId="38014DB6" w:rsidR="002A34B0" w:rsidRDefault="002A34B0" w:rsidP="002A34B0">
          <w:pPr>
            <w:pStyle w:val="ListBullet"/>
          </w:pPr>
          <w:r>
            <w:t>Assisting customers with self-service technology for printing, copying, scanning, and faxing</w:t>
          </w:r>
        </w:p>
        <w:p w14:paraId="1BA4DBCB" w14:textId="119C65FD" w:rsidR="002A34B0" w:rsidRPr="00316C32" w:rsidRDefault="002A34B0" w:rsidP="002A34B0">
          <w:pPr>
            <w:pStyle w:val="ListBullet"/>
          </w:pPr>
          <w:r>
            <w:t>Using Microsoft Office software, Adobe Acrobat, and Foxit PDF Editor to make changes to submitted graphics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5A535709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1B66AF33" w14:textId="07187823" w:rsidR="00F9176F" w:rsidRDefault="00000000" w:rsidP="00F9176F">
            <w:sdt>
              <w:sdtPr>
                <w:id w:val="-1979754204"/>
                <w:placeholder>
                  <w:docPart w:val="A652E12C4060451DBBFCDCFB19FD71C4"/>
                </w:placeholder>
                <w15:appearance w15:val="hidden"/>
              </w:sdtPr>
              <w:sdtContent>
                <w:r w:rsidR="002A34B0">
                  <w:t>Value City Furniture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59DCDCE6A73546FD8F22D99D78018C93"/>
                </w:placeholder>
                <w15:appearance w15:val="hidden"/>
              </w:sdtPr>
              <w:sdtContent>
                <w:r w:rsidR="002A34B0">
                  <w:t>Nottingham, MD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4D5BEB01" w14:textId="6C0C15E7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DCDDCAE54BEF499B8AA40CE0C7DF0CB9"/>
                </w:placeholder>
                <w15:appearance w15:val="hidden"/>
              </w:sdtPr>
              <w:sdtContent>
                <w:r w:rsidR="002A34B0">
                  <w:t>January 2021</w:t>
                </w:r>
              </w:sdtContent>
            </w:sdt>
          </w:p>
        </w:tc>
      </w:tr>
    </w:tbl>
    <w:p w14:paraId="4A3ECDA9" w14:textId="4A185C01" w:rsidR="00316C32" w:rsidRPr="00F9176F" w:rsidRDefault="00000000" w:rsidP="00316C32">
      <w:pPr>
        <w:pStyle w:val="Heading3"/>
      </w:pPr>
      <w:sdt>
        <w:sdtPr>
          <w:id w:val="796271444"/>
          <w:placeholder>
            <w:docPart w:val="9DF14DE38BF341D5BD3E36258CDA4A77"/>
          </w:placeholder>
          <w15:appearance w15:val="hidden"/>
        </w:sdtPr>
        <w:sdtContent>
          <w:r w:rsidR="002A34B0">
            <w:t>Customer Service Associate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75D1A060427E44ECADBFB8CE8D8B4E0A"/>
        </w:placeholder>
        <w15:appearance w15:val="hidden"/>
      </w:sdtPr>
      <w:sdtContent>
        <w:p w14:paraId="66649A9E" w14:textId="4B442DC3" w:rsidR="00917497" w:rsidRDefault="002A34B0" w:rsidP="00316C32">
          <w:pPr>
            <w:pStyle w:val="ListBullet"/>
          </w:pPr>
          <w:r>
            <w:t>Resolving customer disputes involving furniture delivery and furniture quality</w:t>
          </w:r>
        </w:p>
        <w:p w14:paraId="6A2E2F52" w14:textId="70E639CC" w:rsidR="002A34B0" w:rsidRDefault="002A34B0" w:rsidP="00316C32">
          <w:pPr>
            <w:pStyle w:val="ListBullet"/>
          </w:pPr>
          <w:r>
            <w:t xml:space="preserve">Completing transactions and accepting </w:t>
          </w:r>
          <w:r w:rsidR="00810FA5">
            <w:t>payments</w:t>
          </w:r>
          <w:r>
            <w:t xml:space="preserve"> for sales associates</w:t>
          </w:r>
        </w:p>
        <w:p w14:paraId="155B49B6" w14:textId="01E8519A" w:rsidR="00810FA5" w:rsidRPr="00316C32" w:rsidRDefault="00810FA5" w:rsidP="00316C32">
          <w:pPr>
            <w:pStyle w:val="ListBullet"/>
          </w:pPr>
          <w:r>
            <w:t>Organizing customer files and making outbound cold calls to customers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4C42CB58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3C8C9184" w14:textId="761E95F4" w:rsidR="00F9176F" w:rsidRPr="005F155B" w:rsidRDefault="004808C0" w:rsidP="00F9176F">
            <w:r>
              <w:t>Ashley Furniture</w:t>
            </w:r>
            <w:r w:rsidR="00F9176F" w:rsidRPr="00F9176F">
              <w:t xml:space="preserve">, </w:t>
            </w:r>
            <w:sdt>
              <w:sdtPr>
                <w:id w:val="-1874226633"/>
                <w:placeholder>
                  <w:docPart w:val="65C278897A2F40429884563B73309B31"/>
                </w:placeholder>
                <w15:appearance w15:val="hidden"/>
              </w:sdtPr>
              <w:sdtContent>
                <w:r>
                  <w:t>Rosedale, MD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77B740ED" w14:textId="62715F14" w:rsidR="00F9176F" w:rsidRDefault="00000000" w:rsidP="00F9176F">
            <w:pPr>
              <w:jc w:val="right"/>
            </w:pPr>
            <w:sdt>
              <w:sdtPr>
                <w:id w:val="-1442678937"/>
                <w:placeholder>
                  <w:docPart w:val="BB6629BCDEE94B40A1870742D30E536E"/>
                </w:placeholder>
                <w15:appearance w15:val="hidden"/>
              </w:sdtPr>
              <w:sdtContent>
                <w:r w:rsidR="004808C0">
                  <w:t>November 2018</w:t>
                </w:r>
              </w:sdtContent>
            </w:sdt>
          </w:p>
        </w:tc>
      </w:tr>
    </w:tbl>
    <w:p w14:paraId="397FC390" w14:textId="77777777" w:rsidR="00316C32" w:rsidRPr="00F9176F" w:rsidRDefault="00000000" w:rsidP="00316C32">
      <w:pPr>
        <w:pStyle w:val="Heading3"/>
      </w:pPr>
      <w:sdt>
        <w:sdtPr>
          <w:id w:val="1901317093"/>
          <w:placeholder>
            <w:docPart w:val="EC2F0E9E4CA74B1A89340755D3A37F3B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1346904424"/>
        <w:placeholder>
          <w:docPart w:val="890DC4FDEA854F179034E1D53AAC0A64"/>
        </w:placeholder>
        <w15:appearance w15:val="hidden"/>
      </w:sdtPr>
      <w:sdtContent>
        <w:sdt>
          <w:sdtPr>
            <w:id w:val="-958954662"/>
            <w:placeholder>
              <w:docPart w:val="8279025571AC4EEBAF03FD3AE03DDE07"/>
            </w:placeholder>
            <w15:appearance w15:val="hidden"/>
          </w:sdtPr>
          <w:sdtContent>
            <w:p w14:paraId="33FF1588" w14:textId="77777777" w:rsidR="004808C0" w:rsidRDefault="004808C0" w:rsidP="004808C0">
              <w:pPr>
                <w:pStyle w:val="ListBullet"/>
              </w:pPr>
              <w:r>
                <w:t>Resolving customer disputes involving furniture delivery and furniture quality</w:t>
              </w:r>
            </w:p>
            <w:p w14:paraId="5BE9DEF1" w14:textId="77777777" w:rsidR="004808C0" w:rsidRDefault="004808C0" w:rsidP="004808C0">
              <w:pPr>
                <w:pStyle w:val="ListBullet"/>
              </w:pPr>
              <w:r>
                <w:t>Completing transactions and accepting payments for sales associates</w:t>
              </w:r>
            </w:p>
            <w:p w14:paraId="361AA9E7" w14:textId="77777777" w:rsidR="004808C0" w:rsidRPr="00316C32" w:rsidRDefault="004808C0" w:rsidP="004808C0">
              <w:pPr>
                <w:pStyle w:val="ListBullet"/>
              </w:pPr>
              <w:r>
                <w:t>Organizing customer files and making outbound cold calls to customers</w:t>
              </w:r>
            </w:p>
          </w:sdtContent>
        </w:sdt>
        <w:p w14:paraId="7C2FF96A" w14:textId="5FB0A1FF" w:rsidR="00595227" w:rsidRPr="00B1630C" w:rsidRDefault="00B1630C" w:rsidP="00B1630C">
          <w:pPr>
            <w:pStyle w:val="ListBullet"/>
          </w:pPr>
          <w:r>
            <w:t>Enrolling customers in credit program after validating credit history</w:t>
          </w:r>
        </w:p>
      </w:sdtContent>
    </w:sdt>
    <w:p w14:paraId="578057A2" w14:textId="77777777" w:rsidR="000A7A1D" w:rsidRDefault="000A7A1D" w:rsidP="000B4CAB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AE41E9F" w14:textId="77777777" w:rsidTr="000B4CAB">
        <w:tc>
          <w:tcPr>
            <w:tcW w:w="9360" w:type="dxa"/>
          </w:tcPr>
          <w:p w14:paraId="71AED311" w14:textId="77777777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E34ACF38B6FB4DC0AF6EE9DF41F6BB50"/>
                </w:placeholder>
                <w:showingPlcHdr/>
                <w15:appearance w15:val="hidden"/>
              </w:sdtPr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7C77A5E1" w14:textId="77777777" w:rsidR="00316C32" w:rsidRDefault="00316C32" w:rsidP="00316C32">
      <w:pPr>
        <w:pStyle w:val="Spacebetweentables"/>
      </w:pPr>
    </w:p>
    <w:p w14:paraId="1523AD11" w14:textId="38E59E8A" w:rsidR="339651AB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E0FFD728AC184AAA8C5B2E35C2309ED6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Programming languages:</w:t>
          </w:r>
        </w:sdtContent>
      </w:sdt>
      <w:r w:rsidR="00316C32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C098B1C53F254998A311D008927CA7BF"/>
          </w:placeholder>
          <w15:appearance w15:val="hidden"/>
        </w:sdtPr>
        <w:sdtContent>
          <w:r w:rsidR="002A34B0">
            <w:rPr>
              <w:rStyle w:val="NotBold"/>
            </w:rPr>
            <w:t>C++, Visual Basic, Java, Javascript</w:t>
          </w:r>
          <w:r w:rsidR="00D1069C">
            <w:rPr>
              <w:rStyle w:val="NotBold"/>
            </w:rPr>
            <w:t>, HTML</w:t>
          </w:r>
        </w:sdtContent>
      </w:sdt>
    </w:p>
    <w:p w14:paraId="34839ED3" w14:textId="21A76D98" w:rsidR="633BCDEC" w:rsidRPr="00316C32" w:rsidRDefault="00000000" w:rsidP="00316C32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F9712A467292413A91504751D500007C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316C32" w:rsidRPr="00316C32">
            <w:t>Computer software/ frameworks:</w:t>
          </w:r>
        </w:sdtContent>
      </w:sdt>
      <w:r w:rsidR="339651AB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1090092CD59748DBB7436484A423D281"/>
          </w:placeholder>
          <w15:appearance w15:val="hidden"/>
        </w:sdtPr>
        <w:sdtContent>
          <w:r w:rsidR="009D27E1">
            <w:rPr>
              <w:rStyle w:val="NotBold"/>
            </w:rPr>
            <w:t>Microsoft Office, Adobe Acrobat</w:t>
          </w:r>
        </w:sdtContent>
      </w:sdt>
      <w:r w:rsidR="00BC229D">
        <w:rPr>
          <w:rStyle w:val="NotBold"/>
        </w:rPr>
        <w:t>, Foxit PDF Editor</w:t>
      </w:r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373"/>
    <w:rsid w:val="00016D3E"/>
    <w:rsid w:val="00032373"/>
    <w:rsid w:val="00034A9E"/>
    <w:rsid w:val="00054A06"/>
    <w:rsid w:val="0006114E"/>
    <w:rsid w:val="00084F0C"/>
    <w:rsid w:val="00092749"/>
    <w:rsid w:val="000A7A1D"/>
    <w:rsid w:val="000B4CAB"/>
    <w:rsid w:val="00115755"/>
    <w:rsid w:val="00121EF1"/>
    <w:rsid w:val="001368B3"/>
    <w:rsid w:val="0016682E"/>
    <w:rsid w:val="001728A6"/>
    <w:rsid w:val="001B5B2C"/>
    <w:rsid w:val="001D7B56"/>
    <w:rsid w:val="002073B6"/>
    <w:rsid w:val="00231796"/>
    <w:rsid w:val="00240B68"/>
    <w:rsid w:val="002565D7"/>
    <w:rsid w:val="00256C1D"/>
    <w:rsid w:val="002604CF"/>
    <w:rsid w:val="00261257"/>
    <w:rsid w:val="002A338B"/>
    <w:rsid w:val="002A34B0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08C0"/>
    <w:rsid w:val="004821F8"/>
    <w:rsid w:val="00482331"/>
    <w:rsid w:val="00490705"/>
    <w:rsid w:val="004D6840"/>
    <w:rsid w:val="004E0336"/>
    <w:rsid w:val="004E7B5B"/>
    <w:rsid w:val="005076E9"/>
    <w:rsid w:val="0051395C"/>
    <w:rsid w:val="005229A6"/>
    <w:rsid w:val="00532DD2"/>
    <w:rsid w:val="005539EB"/>
    <w:rsid w:val="00595227"/>
    <w:rsid w:val="005953C2"/>
    <w:rsid w:val="005A1784"/>
    <w:rsid w:val="005A51D6"/>
    <w:rsid w:val="005D339C"/>
    <w:rsid w:val="005F155B"/>
    <w:rsid w:val="00616497"/>
    <w:rsid w:val="00662603"/>
    <w:rsid w:val="00670EAB"/>
    <w:rsid w:val="0067406E"/>
    <w:rsid w:val="00680419"/>
    <w:rsid w:val="006B67FB"/>
    <w:rsid w:val="00711B2E"/>
    <w:rsid w:val="007133C8"/>
    <w:rsid w:val="00781FA7"/>
    <w:rsid w:val="007A5AF2"/>
    <w:rsid w:val="007D1F1C"/>
    <w:rsid w:val="007E4341"/>
    <w:rsid w:val="007F796D"/>
    <w:rsid w:val="00810FA5"/>
    <w:rsid w:val="0084324B"/>
    <w:rsid w:val="00845CE1"/>
    <w:rsid w:val="008C5765"/>
    <w:rsid w:val="008D3812"/>
    <w:rsid w:val="008E5BD4"/>
    <w:rsid w:val="00917497"/>
    <w:rsid w:val="009239D6"/>
    <w:rsid w:val="00947F77"/>
    <w:rsid w:val="00951CFD"/>
    <w:rsid w:val="00952342"/>
    <w:rsid w:val="00961FB5"/>
    <w:rsid w:val="00996B9F"/>
    <w:rsid w:val="009A2F49"/>
    <w:rsid w:val="009B2DE3"/>
    <w:rsid w:val="009D27E1"/>
    <w:rsid w:val="009D677E"/>
    <w:rsid w:val="009F638A"/>
    <w:rsid w:val="00A06161"/>
    <w:rsid w:val="00A30C08"/>
    <w:rsid w:val="00A738F9"/>
    <w:rsid w:val="00A76925"/>
    <w:rsid w:val="00A80490"/>
    <w:rsid w:val="00A82832"/>
    <w:rsid w:val="00A949FC"/>
    <w:rsid w:val="00AD020D"/>
    <w:rsid w:val="00AE0379"/>
    <w:rsid w:val="00AE1CC4"/>
    <w:rsid w:val="00AE2A33"/>
    <w:rsid w:val="00B13B26"/>
    <w:rsid w:val="00B1630C"/>
    <w:rsid w:val="00B47A68"/>
    <w:rsid w:val="00B650FA"/>
    <w:rsid w:val="00B8310C"/>
    <w:rsid w:val="00B9220C"/>
    <w:rsid w:val="00BA1F7D"/>
    <w:rsid w:val="00BC229D"/>
    <w:rsid w:val="00BC2B66"/>
    <w:rsid w:val="00C57F27"/>
    <w:rsid w:val="00C61E63"/>
    <w:rsid w:val="00C73E1E"/>
    <w:rsid w:val="00C7525A"/>
    <w:rsid w:val="00C778F0"/>
    <w:rsid w:val="00CF6E05"/>
    <w:rsid w:val="00D04515"/>
    <w:rsid w:val="00D1069C"/>
    <w:rsid w:val="00D3309C"/>
    <w:rsid w:val="00D345DA"/>
    <w:rsid w:val="00D608C2"/>
    <w:rsid w:val="00D9122D"/>
    <w:rsid w:val="00DA4C27"/>
    <w:rsid w:val="00DB0671"/>
    <w:rsid w:val="00DC490D"/>
    <w:rsid w:val="00DF1E26"/>
    <w:rsid w:val="00E00A21"/>
    <w:rsid w:val="00EB23AF"/>
    <w:rsid w:val="00EF2B8F"/>
    <w:rsid w:val="00EF74BA"/>
    <w:rsid w:val="00F01CF9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2618"/>
  <w15:chartTrackingRefBased/>
  <w15:docId w15:val="{A742C244-5C00-47C3-BAC6-77460EAB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e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1F6A8467064912BA74EB5AC31AB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6DFC-4108-43B0-B96E-07E870E8E3A7}"/>
      </w:docPartPr>
      <w:docPartBody>
        <w:p w:rsidR="006A3E91" w:rsidRDefault="006A3E91">
          <w:pPr>
            <w:pStyle w:val="FF1F6A8467064912BA74EB5AC31AB9ED"/>
          </w:pPr>
          <w:r w:rsidRPr="00F9176F">
            <w:t>Full Name</w:t>
          </w:r>
        </w:p>
      </w:docPartBody>
    </w:docPart>
    <w:docPart>
      <w:docPartPr>
        <w:name w:val="DCEB8A00100D4E78ADFD6F7CE1E0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D67C-75BD-47BC-A5FF-FC198E2AEAFC}"/>
      </w:docPartPr>
      <w:docPartBody>
        <w:p w:rsidR="006A3E91" w:rsidRDefault="006A3E91">
          <w:pPr>
            <w:pStyle w:val="DCEB8A00100D4E78ADFD6F7CE1E04C36"/>
          </w:pPr>
          <w:r w:rsidRPr="002073B6">
            <w:t>yourname@example.com</w:t>
          </w:r>
        </w:p>
      </w:docPartBody>
    </w:docPart>
    <w:docPart>
      <w:docPartPr>
        <w:name w:val="BAF4D201DAF2450C85FCE4A5AC2E0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FCCE-2FE6-487C-937B-9D7E75B522E9}"/>
      </w:docPartPr>
      <w:docPartBody>
        <w:p w:rsidR="006A3E91" w:rsidRDefault="006A3E91">
          <w:pPr>
            <w:pStyle w:val="BAF4D201DAF2450C85FCE4A5AC2E0FD5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7707CC3F799D4FF4BB8A45B19A65A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755AF-0AD3-43D0-8953-2BB9565571F2}"/>
      </w:docPartPr>
      <w:docPartBody>
        <w:p w:rsidR="006A3E91" w:rsidRDefault="006A3E91">
          <w:pPr>
            <w:pStyle w:val="7707CC3F799D4FF4BB8A45B19A65A61E"/>
          </w:pPr>
          <w:r w:rsidRPr="002073B6">
            <w:t>www.example.com</w:t>
          </w:r>
        </w:p>
      </w:docPartBody>
    </w:docPart>
    <w:docPart>
      <w:docPartPr>
        <w:name w:val="0354CF3A568C4F1D953393D9F6CA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D2AE7-8388-49FF-9D9B-7D1DC16C4BC2}"/>
      </w:docPartPr>
      <w:docPartBody>
        <w:p w:rsidR="006A3E91" w:rsidRDefault="006A3E91">
          <w:pPr>
            <w:pStyle w:val="0354CF3A568C4F1D953393D9F6CA95C5"/>
          </w:pPr>
          <w:r w:rsidRPr="00316C32">
            <w:t>Education</w:t>
          </w:r>
        </w:p>
      </w:docPartBody>
    </w:docPart>
    <w:docPart>
      <w:docPartPr>
        <w:name w:val="3DD9661C12F246549F042AAD04CFC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CFB48-A22D-489E-9D9B-3AEAAEB4A40F}"/>
      </w:docPartPr>
      <w:docPartBody>
        <w:p w:rsidR="006A3E91" w:rsidRDefault="006A3E91">
          <w:pPr>
            <w:pStyle w:val="3DD9661C12F246549F042AAD04CFC05F"/>
          </w:pPr>
          <w:r w:rsidRPr="00F9176F">
            <w:t>College</w:t>
          </w:r>
        </w:p>
      </w:docPartBody>
    </w:docPart>
    <w:docPart>
      <w:docPartPr>
        <w:name w:val="C1C55079391E48B1A116F640A4D9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2FD9F-A37F-4BD6-9E7B-FF925F219DA9}"/>
      </w:docPartPr>
      <w:docPartBody>
        <w:p w:rsidR="006A3E91" w:rsidRDefault="006A3E91">
          <w:pPr>
            <w:pStyle w:val="C1C55079391E48B1A116F640A4D959FD"/>
          </w:pPr>
          <w:r w:rsidRPr="00F9176F">
            <w:t>location</w:t>
          </w:r>
        </w:p>
      </w:docPartBody>
    </w:docPart>
    <w:docPart>
      <w:docPartPr>
        <w:name w:val="684334E600FB492E90421F9DB0172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81CB-A846-467C-A224-8DBFC0EAFE30}"/>
      </w:docPartPr>
      <w:docPartBody>
        <w:p w:rsidR="006A3E91" w:rsidRDefault="006A3E91">
          <w:pPr>
            <w:pStyle w:val="684334E600FB492E90421F9DB01721DF"/>
          </w:pPr>
          <w:r w:rsidRPr="00F9176F">
            <w:t>Graduation year</w:t>
          </w:r>
        </w:p>
      </w:docPartBody>
    </w:docPart>
    <w:docPart>
      <w:docPartPr>
        <w:name w:val="1CE1D81B6F79460EB2EA2C605EB0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470F0-5DBD-4C5F-A4C6-7F1FF9E98F0A}"/>
      </w:docPartPr>
      <w:docPartBody>
        <w:p w:rsidR="006A3E91" w:rsidRDefault="006A3E91">
          <w:pPr>
            <w:pStyle w:val="1CE1D81B6F79460EB2EA2C605EB0A7E8"/>
          </w:pPr>
          <w:r w:rsidRPr="000B4CAB">
            <w:t>Bachelor of Arts, Degree, GPA</w:t>
          </w:r>
        </w:p>
      </w:docPartBody>
    </w:docPart>
    <w:docPart>
      <w:docPartPr>
        <w:name w:val="0ED8C7AB7CC440CA9AA92794B33E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C258-0C73-4775-9348-437BE317AE56}"/>
      </w:docPartPr>
      <w:docPartBody>
        <w:p w:rsidR="006A3E91" w:rsidRDefault="006A3E91">
          <w:pPr>
            <w:pStyle w:val="0ED8C7AB7CC440CA9AA92794B33E9B74"/>
          </w:pPr>
          <w:r w:rsidRPr="000B4CAB">
            <w:t>Relevant course work:</w:t>
          </w:r>
        </w:p>
      </w:docPartBody>
    </w:docPart>
    <w:docPart>
      <w:docPartPr>
        <w:name w:val="320D3EF78B3547F5871B956B9EB94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2A01-778D-4800-B8D1-B63B2CF0A97C}"/>
      </w:docPartPr>
      <w:docPartBody>
        <w:p w:rsidR="006A3E91" w:rsidRDefault="006A3E91">
          <w:pPr>
            <w:pStyle w:val="320D3EF78B3547F5871B956B9EB941AD"/>
          </w:pPr>
          <w:r w:rsidRPr="00F9176F">
            <w:t>Professional experience</w:t>
          </w:r>
        </w:p>
      </w:docPartBody>
    </w:docPart>
    <w:docPart>
      <w:docPartPr>
        <w:name w:val="DCAA080351304AD580D666B7BB7BB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4D10D-716C-41AE-9B04-43F98BAD3028}"/>
      </w:docPartPr>
      <w:docPartBody>
        <w:p w:rsidR="006A3E91" w:rsidRDefault="006A3E91">
          <w:pPr>
            <w:pStyle w:val="DCAA080351304AD580D666B7BB7BB58A"/>
          </w:pPr>
          <w:r>
            <w:t>Company</w:t>
          </w:r>
        </w:p>
      </w:docPartBody>
    </w:docPart>
    <w:docPart>
      <w:docPartPr>
        <w:name w:val="4739BED031324C06A04A1F156A72F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CE305-743A-4805-9494-D807BF548A66}"/>
      </w:docPartPr>
      <w:docPartBody>
        <w:p w:rsidR="006A3E91" w:rsidRDefault="006A3E91">
          <w:pPr>
            <w:pStyle w:val="4739BED031324C06A04A1F156A72F097"/>
          </w:pPr>
          <w:r w:rsidRPr="00F9176F">
            <w:t>location</w:t>
          </w:r>
        </w:p>
      </w:docPartBody>
    </w:docPart>
    <w:docPart>
      <w:docPartPr>
        <w:name w:val="8533E4653657483B850F961D9FBE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0A88-9CBB-4A58-9A82-944B00F53638}"/>
      </w:docPartPr>
      <w:docPartBody>
        <w:p w:rsidR="006A3E91" w:rsidRDefault="006A3E91">
          <w:pPr>
            <w:pStyle w:val="8533E4653657483B850F961D9FBEBBAD"/>
          </w:pPr>
          <w:r>
            <w:t>Month Year</w:t>
          </w:r>
        </w:p>
      </w:docPartBody>
    </w:docPart>
    <w:docPart>
      <w:docPartPr>
        <w:name w:val="FA7DA7FEEFFE408DBAAFD6DC79B65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54A60-A8E0-4773-B3C5-A87BDAAA637D}"/>
      </w:docPartPr>
      <w:docPartBody>
        <w:p w:rsidR="006A3E91" w:rsidRDefault="006A3E91">
          <w:pPr>
            <w:pStyle w:val="FA7DA7FEEFFE408DBAAFD6DC79B65C94"/>
          </w:pPr>
          <w:r w:rsidRPr="00F9176F">
            <w:t>Role</w:t>
          </w:r>
        </w:p>
      </w:docPartBody>
    </w:docPart>
    <w:docPart>
      <w:docPartPr>
        <w:name w:val="A6A1968385E44D6EBB98B3ACE3F90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4CF6-DCC6-4B24-8D4D-F173FC1959DB}"/>
      </w:docPartPr>
      <w:docPartBody>
        <w:p w:rsidR="006A3E91" w:rsidRPr="00316C32" w:rsidRDefault="006A3E91" w:rsidP="00316C32">
          <w:pPr>
            <w:pStyle w:val="ListBullet"/>
          </w:pPr>
          <w:r w:rsidRPr="00316C32">
            <w:t>Describe what you did and what your impact was</w:t>
          </w:r>
        </w:p>
        <w:p w:rsidR="006A3E91" w:rsidRDefault="006A3E91">
          <w:pPr>
            <w:pStyle w:val="A6A1968385E44D6EBB98B3ACE3F902FD"/>
          </w:pPr>
          <w:r w:rsidRPr="00316C32">
            <w:t>Remember to be concise</w:t>
          </w:r>
        </w:p>
      </w:docPartBody>
    </w:docPart>
    <w:docPart>
      <w:docPartPr>
        <w:name w:val="A652E12C4060451DBBFCDCFB19FD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6183-B23B-4A53-9535-69F9F714A30A}"/>
      </w:docPartPr>
      <w:docPartBody>
        <w:p w:rsidR="006A3E91" w:rsidRDefault="006A3E91">
          <w:pPr>
            <w:pStyle w:val="A652E12C4060451DBBFCDCFB19FD71C4"/>
          </w:pPr>
          <w:r>
            <w:t>Company</w:t>
          </w:r>
        </w:p>
      </w:docPartBody>
    </w:docPart>
    <w:docPart>
      <w:docPartPr>
        <w:name w:val="59DCDCE6A73546FD8F22D99D78018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ADA05-962D-42B4-ADE7-6145A01F9DF4}"/>
      </w:docPartPr>
      <w:docPartBody>
        <w:p w:rsidR="006A3E91" w:rsidRDefault="006A3E91">
          <w:pPr>
            <w:pStyle w:val="59DCDCE6A73546FD8F22D99D78018C93"/>
          </w:pPr>
          <w:r w:rsidRPr="00F9176F">
            <w:t>location</w:t>
          </w:r>
        </w:p>
      </w:docPartBody>
    </w:docPart>
    <w:docPart>
      <w:docPartPr>
        <w:name w:val="DCDDCAE54BEF499B8AA40CE0C7DF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71677-9389-49E8-9B85-B14F78857E82}"/>
      </w:docPartPr>
      <w:docPartBody>
        <w:p w:rsidR="006A3E91" w:rsidRDefault="006A3E91">
          <w:pPr>
            <w:pStyle w:val="DCDDCAE54BEF499B8AA40CE0C7DF0CB9"/>
          </w:pPr>
          <w:r>
            <w:t>Month Year</w:t>
          </w:r>
        </w:p>
      </w:docPartBody>
    </w:docPart>
    <w:docPart>
      <w:docPartPr>
        <w:name w:val="9DF14DE38BF341D5BD3E36258CDA4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1C63-F37C-43BA-93F4-4DCB3D9C8A99}"/>
      </w:docPartPr>
      <w:docPartBody>
        <w:p w:rsidR="006A3E91" w:rsidRDefault="006A3E91">
          <w:pPr>
            <w:pStyle w:val="9DF14DE38BF341D5BD3E36258CDA4A77"/>
          </w:pPr>
          <w:r w:rsidRPr="00F9176F">
            <w:t>Role</w:t>
          </w:r>
        </w:p>
      </w:docPartBody>
    </w:docPart>
    <w:docPart>
      <w:docPartPr>
        <w:name w:val="75D1A060427E44ECADBFB8CE8D8B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7220-8DE2-42EE-BC63-B6A8EF770372}"/>
      </w:docPartPr>
      <w:docPartBody>
        <w:p w:rsidR="006A3E91" w:rsidRDefault="006A3E91">
          <w:pPr>
            <w:pStyle w:val="75D1A060427E44ECADBFB8CE8D8B4E0A"/>
          </w:pPr>
          <w:r w:rsidRPr="00316C32">
            <w:t>Describe what you did and what your impact was</w:t>
          </w:r>
        </w:p>
      </w:docPartBody>
    </w:docPart>
    <w:docPart>
      <w:docPartPr>
        <w:name w:val="65C278897A2F40429884563B73309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169D-A066-4EE5-A4AB-77BD548A43C0}"/>
      </w:docPartPr>
      <w:docPartBody>
        <w:p w:rsidR="006A3E91" w:rsidRDefault="006A3E91">
          <w:pPr>
            <w:pStyle w:val="65C278897A2F40429884563B73309B31"/>
          </w:pPr>
          <w:r w:rsidRPr="00F9176F">
            <w:t>location</w:t>
          </w:r>
        </w:p>
      </w:docPartBody>
    </w:docPart>
    <w:docPart>
      <w:docPartPr>
        <w:name w:val="BB6629BCDEE94B40A1870742D30E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46CE5-0F90-4462-BEBF-EAD9C33EEB87}"/>
      </w:docPartPr>
      <w:docPartBody>
        <w:p w:rsidR="006A3E91" w:rsidRDefault="006A3E91">
          <w:pPr>
            <w:pStyle w:val="BB6629BCDEE94B40A1870742D30E536E"/>
          </w:pPr>
          <w:r>
            <w:t>Month Year</w:t>
          </w:r>
        </w:p>
      </w:docPartBody>
    </w:docPart>
    <w:docPart>
      <w:docPartPr>
        <w:name w:val="EC2F0E9E4CA74B1A89340755D3A3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101D-FCC5-4F96-84C9-BC4FCD0D8688}"/>
      </w:docPartPr>
      <w:docPartBody>
        <w:p w:rsidR="006A3E91" w:rsidRDefault="006A3E91">
          <w:pPr>
            <w:pStyle w:val="EC2F0E9E4CA74B1A89340755D3A37F3B"/>
          </w:pPr>
          <w:r w:rsidRPr="00F9176F">
            <w:t>Role</w:t>
          </w:r>
        </w:p>
      </w:docPartBody>
    </w:docPart>
    <w:docPart>
      <w:docPartPr>
        <w:name w:val="890DC4FDEA854F179034E1D53AAC0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10D1-2A71-4643-9B52-DE55747BB3E1}"/>
      </w:docPartPr>
      <w:docPartBody>
        <w:p w:rsidR="006A3E91" w:rsidRDefault="006A3E91">
          <w:pPr>
            <w:pStyle w:val="890DC4FDEA854F179034E1D53AAC0A64"/>
          </w:pPr>
          <w:r w:rsidRPr="00316C32">
            <w:t>Describe what you did and what your impact was</w:t>
          </w:r>
        </w:p>
      </w:docPartBody>
    </w:docPart>
    <w:docPart>
      <w:docPartPr>
        <w:name w:val="E34ACF38B6FB4DC0AF6EE9DF41F6B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A1B05-06BC-4BD1-AC31-6F1E6441C590}"/>
      </w:docPartPr>
      <w:docPartBody>
        <w:p w:rsidR="006A3E91" w:rsidRDefault="006A3E91">
          <w:pPr>
            <w:pStyle w:val="E34ACF38B6FB4DC0AF6EE9DF41F6BB50"/>
          </w:pPr>
          <w:r>
            <w:t>Skills</w:t>
          </w:r>
        </w:p>
      </w:docPartBody>
    </w:docPart>
    <w:docPart>
      <w:docPartPr>
        <w:name w:val="E0FFD728AC184AAA8C5B2E35C2309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4C61-EC8F-4D6C-A44A-00C84DD3B8BE}"/>
      </w:docPartPr>
      <w:docPartBody>
        <w:p w:rsidR="006A3E91" w:rsidRDefault="006A3E91">
          <w:pPr>
            <w:pStyle w:val="E0FFD728AC184AAA8C5B2E35C2309ED6"/>
          </w:pPr>
          <w:r w:rsidRPr="00316C32">
            <w:t>Programming languages:</w:t>
          </w:r>
        </w:p>
      </w:docPartBody>
    </w:docPart>
    <w:docPart>
      <w:docPartPr>
        <w:name w:val="C098B1C53F254998A311D008927CA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28CD-A2D7-4AAE-9340-A921F7AF2E35}"/>
      </w:docPartPr>
      <w:docPartBody>
        <w:p w:rsidR="006A3E91" w:rsidRDefault="006A3E91">
          <w:pPr>
            <w:pStyle w:val="C098B1C53F254998A311D008927CA7B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F9712A467292413A91504751D5000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AAF9-55FD-4675-B038-A47E10BB12EA}"/>
      </w:docPartPr>
      <w:docPartBody>
        <w:p w:rsidR="006A3E91" w:rsidRDefault="006A3E91">
          <w:pPr>
            <w:pStyle w:val="F9712A467292413A91504751D500007C"/>
          </w:pPr>
          <w:r w:rsidRPr="00316C32">
            <w:t>Computer software/ frameworks:</w:t>
          </w:r>
        </w:p>
      </w:docPartBody>
    </w:docPart>
    <w:docPart>
      <w:docPartPr>
        <w:name w:val="1090092CD59748DBB7436484A423D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A6E3-6163-4DF2-AB5E-CBBE7DD28705}"/>
      </w:docPartPr>
      <w:docPartBody>
        <w:p w:rsidR="006A3E91" w:rsidRDefault="006A3E91">
          <w:pPr>
            <w:pStyle w:val="1090092CD59748DBB7436484A423D281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DCCB8B9FE5D04C48A126B6484F344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770A-49C1-4E78-847B-5555BBA6EC66}"/>
      </w:docPartPr>
      <w:docPartBody>
        <w:p w:rsidR="00F007D5" w:rsidRDefault="00F007D5" w:rsidP="00F007D5">
          <w:pPr>
            <w:pStyle w:val="DCCB8B9FE5D04C48A126B6484F3444E3"/>
          </w:pPr>
          <w:r w:rsidRPr="00F9176F">
            <w:t>College</w:t>
          </w:r>
        </w:p>
      </w:docPartBody>
    </w:docPart>
    <w:docPart>
      <w:docPartPr>
        <w:name w:val="33FC3C4ED4A44859BB39E8C9591D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CB08F-41EF-42DB-AC72-2D8E16E7D277}"/>
      </w:docPartPr>
      <w:docPartBody>
        <w:p w:rsidR="00F007D5" w:rsidRDefault="00F007D5" w:rsidP="00F007D5">
          <w:pPr>
            <w:pStyle w:val="33FC3C4ED4A44859BB39E8C9591DA876"/>
          </w:pPr>
          <w:r w:rsidRPr="00F9176F">
            <w:t>location</w:t>
          </w:r>
        </w:p>
      </w:docPartBody>
    </w:docPart>
    <w:docPart>
      <w:docPartPr>
        <w:name w:val="CE626988465A4A36B1D968B5FBCD6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6791B-789F-4E2C-98B6-0B14DAE2DD0A}"/>
      </w:docPartPr>
      <w:docPartBody>
        <w:p w:rsidR="00F007D5" w:rsidRDefault="00F007D5" w:rsidP="00F007D5">
          <w:pPr>
            <w:pStyle w:val="CE626988465A4A36B1D968B5FBCD6E78"/>
          </w:pPr>
          <w:r w:rsidRPr="00F9176F">
            <w:t>Graduation year</w:t>
          </w:r>
        </w:p>
      </w:docPartBody>
    </w:docPart>
    <w:docPart>
      <w:docPartPr>
        <w:name w:val="46DC1B11E54345639A14096558E0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FC5F-AA31-4F72-8D70-46B1C41EF3F4}"/>
      </w:docPartPr>
      <w:docPartBody>
        <w:p w:rsidR="00F007D5" w:rsidRDefault="00F007D5" w:rsidP="00F007D5">
          <w:pPr>
            <w:pStyle w:val="46DC1B11E54345639A14096558E0F9EC"/>
          </w:pPr>
          <w:r w:rsidRPr="000B4CAB">
            <w:t>Bachelor of Arts, Degree, GPA</w:t>
          </w:r>
        </w:p>
      </w:docPartBody>
    </w:docPart>
    <w:docPart>
      <w:docPartPr>
        <w:name w:val="CD1EE28CE54F49BAB1A8C52D20DA8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0DF74-6D03-4C17-8864-FF7D1E4C6447}"/>
      </w:docPartPr>
      <w:docPartBody>
        <w:p w:rsidR="00F007D5" w:rsidRDefault="00F007D5" w:rsidP="00F007D5">
          <w:pPr>
            <w:pStyle w:val="CD1EE28CE54F49BAB1A8C52D20DA8CF6"/>
          </w:pPr>
          <w:r w:rsidRPr="000B4CAB">
            <w:t>Relevant course work:</w:t>
          </w:r>
        </w:p>
      </w:docPartBody>
    </w:docPart>
    <w:docPart>
      <w:docPartPr>
        <w:name w:val="8279025571AC4EEBAF03FD3AE03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570B-7613-4DE5-91F8-184D375E9B4A}"/>
      </w:docPartPr>
      <w:docPartBody>
        <w:p w:rsidR="00000000" w:rsidRDefault="003C3D01" w:rsidP="003C3D01">
          <w:pPr>
            <w:pStyle w:val="8279025571AC4EEBAF03FD3AE03DDE07"/>
          </w:pPr>
          <w:r w:rsidRPr="00316C32">
            <w:t>Describe what you did and what your impact was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91"/>
    <w:rsid w:val="0006114E"/>
    <w:rsid w:val="003C3D01"/>
    <w:rsid w:val="006A3E91"/>
    <w:rsid w:val="006D385E"/>
    <w:rsid w:val="00996B9F"/>
    <w:rsid w:val="009D677E"/>
    <w:rsid w:val="00F007D5"/>
    <w:rsid w:val="00F0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F6A8467064912BA74EB5AC31AB9ED">
    <w:name w:val="FF1F6A8467064912BA74EB5AC31AB9ED"/>
  </w:style>
  <w:style w:type="paragraph" w:customStyle="1" w:styleId="DCEB8A00100D4E78ADFD6F7CE1E04C36">
    <w:name w:val="DCEB8A00100D4E78ADFD6F7CE1E04C36"/>
  </w:style>
  <w:style w:type="paragraph" w:customStyle="1" w:styleId="BAF4D201DAF2450C85FCE4A5AC2E0FD5">
    <w:name w:val="BAF4D201DAF2450C85FCE4A5AC2E0FD5"/>
  </w:style>
  <w:style w:type="paragraph" w:customStyle="1" w:styleId="7707CC3F799D4FF4BB8A45B19A65A61E">
    <w:name w:val="7707CC3F799D4FF4BB8A45B19A65A61E"/>
  </w:style>
  <w:style w:type="paragraph" w:customStyle="1" w:styleId="0354CF3A568C4F1D953393D9F6CA95C5">
    <w:name w:val="0354CF3A568C4F1D953393D9F6CA95C5"/>
  </w:style>
  <w:style w:type="paragraph" w:customStyle="1" w:styleId="3DD9661C12F246549F042AAD04CFC05F">
    <w:name w:val="3DD9661C12F246549F042AAD04CFC05F"/>
  </w:style>
  <w:style w:type="paragraph" w:customStyle="1" w:styleId="C1C55079391E48B1A116F640A4D959FD">
    <w:name w:val="C1C55079391E48B1A116F640A4D959FD"/>
  </w:style>
  <w:style w:type="paragraph" w:customStyle="1" w:styleId="684334E600FB492E90421F9DB01721DF">
    <w:name w:val="684334E600FB492E90421F9DB01721DF"/>
  </w:style>
  <w:style w:type="paragraph" w:customStyle="1" w:styleId="1CE1D81B6F79460EB2EA2C605EB0A7E8">
    <w:name w:val="1CE1D81B6F79460EB2EA2C605EB0A7E8"/>
  </w:style>
  <w:style w:type="paragraph" w:customStyle="1" w:styleId="0ED8C7AB7CC440CA9AA92794B33E9B74">
    <w:name w:val="0ED8C7AB7CC440CA9AA92794B33E9B74"/>
  </w:style>
  <w:style w:type="paragraph" w:customStyle="1" w:styleId="320D3EF78B3547F5871B956B9EB941AD">
    <w:name w:val="320D3EF78B3547F5871B956B9EB941AD"/>
  </w:style>
  <w:style w:type="paragraph" w:customStyle="1" w:styleId="DCAA080351304AD580D666B7BB7BB58A">
    <w:name w:val="DCAA080351304AD580D666B7BB7BB58A"/>
  </w:style>
  <w:style w:type="paragraph" w:customStyle="1" w:styleId="4739BED031324C06A04A1F156A72F097">
    <w:name w:val="4739BED031324C06A04A1F156A72F097"/>
  </w:style>
  <w:style w:type="paragraph" w:customStyle="1" w:styleId="8533E4653657483B850F961D9FBEBBAD">
    <w:name w:val="8533E4653657483B850F961D9FBEBBAD"/>
  </w:style>
  <w:style w:type="paragraph" w:customStyle="1" w:styleId="FA7DA7FEEFFE408DBAAFD6DC79B65C94">
    <w:name w:val="FA7DA7FEEFFE408DBAAFD6DC79B65C94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A6A1968385E44D6EBB98B3ACE3F902FD">
    <w:name w:val="A6A1968385E44D6EBB98B3ACE3F902FD"/>
  </w:style>
  <w:style w:type="paragraph" w:customStyle="1" w:styleId="A652E12C4060451DBBFCDCFB19FD71C4">
    <w:name w:val="A652E12C4060451DBBFCDCFB19FD71C4"/>
  </w:style>
  <w:style w:type="paragraph" w:customStyle="1" w:styleId="59DCDCE6A73546FD8F22D99D78018C93">
    <w:name w:val="59DCDCE6A73546FD8F22D99D78018C93"/>
  </w:style>
  <w:style w:type="paragraph" w:customStyle="1" w:styleId="DCDDCAE54BEF499B8AA40CE0C7DF0CB9">
    <w:name w:val="DCDDCAE54BEF499B8AA40CE0C7DF0CB9"/>
  </w:style>
  <w:style w:type="paragraph" w:customStyle="1" w:styleId="9DF14DE38BF341D5BD3E36258CDA4A77">
    <w:name w:val="9DF14DE38BF341D5BD3E36258CDA4A77"/>
  </w:style>
  <w:style w:type="paragraph" w:customStyle="1" w:styleId="75D1A060427E44ECADBFB8CE8D8B4E0A">
    <w:name w:val="75D1A060427E44ECADBFB8CE8D8B4E0A"/>
  </w:style>
  <w:style w:type="paragraph" w:customStyle="1" w:styleId="77F2EB1948C4445F8502B314A1635E03">
    <w:name w:val="77F2EB1948C4445F8502B314A1635E03"/>
  </w:style>
  <w:style w:type="paragraph" w:customStyle="1" w:styleId="65C278897A2F40429884563B73309B31">
    <w:name w:val="65C278897A2F40429884563B73309B31"/>
  </w:style>
  <w:style w:type="paragraph" w:customStyle="1" w:styleId="BB6629BCDEE94B40A1870742D30E536E">
    <w:name w:val="BB6629BCDEE94B40A1870742D30E536E"/>
  </w:style>
  <w:style w:type="paragraph" w:customStyle="1" w:styleId="EC2F0E9E4CA74B1A89340755D3A37F3B">
    <w:name w:val="EC2F0E9E4CA74B1A89340755D3A37F3B"/>
  </w:style>
  <w:style w:type="paragraph" w:customStyle="1" w:styleId="890DC4FDEA854F179034E1D53AAC0A64">
    <w:name w:val="890DC4FDEA854F179034E1D53AAC0A64"/>
  </w:style>
  <w:style w:type="paragraph" w:customStyle="1" w:styleId="E3C5F9E8EBD342D6942D7AC03347456D">
    <w:name w:val="E3C5F9E8EBD342D6942D7AC03347456D"/>
  </w:style>
  <w:style w:type="paragraph" w:customStyle="1" w:styleId="2BBE01B3D1FF42B79B250C50EB95A6E4">
    <w:name w:val="2BBE01B3D1FF42B79B250C50EB95A6E4"/>
  </w:style>
  <w:style w:type="paragraph" w:customStyle="1" w:styleId="81A9A0E0267A44FCB417B93E4C6AFB17">
    <w:name w:val="81A9A0E0267A44FCB417B93E4C6AFB17"/>
  </w:style>
  <w:style w:type="paragraph" w:customStyle="1" w:styleId="C34206BB69DA4BEFAFEF2C17DDC27495">
    <w:name w:val="C34206BB69DA4BEFAFEF2C17DDC27495"/>
  </w:style>
  <w:style w:type="paragraph" w:customStyle="1" w:styleId="EF80124A43E344DF922950AA2AE7819F">
    <w:name w:val="EF80124A43E344DF922950AA2AE7819F"/>
  </w:style>
  <w:style w:type="paragraph" w:customStyle="1" w:styleId="1FDEB014A82547FB947A7BFEEB0225E5">
    <w:name w:val="1FDEB014A82547FB947A7BFEEB0225E5"/>
  </w:style>
  <w:style w:type="paragraph" w:customStyle="1" w:styleId="FB321C3D9B3C415AB27F288C818E7A30">
    <w:name w:val="FB321C3D9B3C415AB27F288C818E7A30"/>
  </w:style>
  <w:style w:type="paragraph" w:customStyle="1" w:styleId="7093BBF229DB4F9DBC0BCD9FA4BB8EB1">
    <w:name w:val="7093BBF229DB4F9DBC0BCD9FA4BB8EB1"/>
  </w:style>
  <w:style w:type="paragraph" w:customStyle="1" w:styleId="921471559C634B918EF6FB4FF02B3F7F">
    <w:name w:val="921471559C634B918EF6FB4FF02B3F7F"/>
  </w:style>
  <w:style w:type="paragraph" w:customStyle="1" w:styleId="18F3C660D9EE4FE09BA7E0C105C2E0A5">
    <w:name w:val="18F3C660D9EE4FE09BA7E0C105C2E0A5"/>
  </w:style>
  <w:style w:type="paragraph" w:customStyle="1" w:styleId="9B917ABF42144A3CB92316E104C59D53">
    <w:name w:val="9B917ABF42144A3CB92316E104C59D53"/>
  </w:style>
  <w:style w:type="paragraph" w:customStyle="1" w:styleId="56BE9C88647C48C48CE7B625BEA7B6BC">
    <w:name w:val="56BE9C88647C48C48CE7B625BEA7B6BC"/>
  </w:style>
  <w:style w:type="paragraph" w:customStyle="1" w:styleId="10240A1A11E94AEABD603BB6AA177A3A">
    <w:name w:val="10240A1A11E94AEABD603BB6AA177A3A"/>
  </w:style>
  <w:style w:type="paragraph" w:customStyle="1" w:styleId="179D2C80CB0F49A5835D477D8293B410">
    <w:name w:val="179D2C80CB0F49A5835D477D8293B410"/>
  </w:style>
  <w:style w:type="paragraph" w:customStyle="1" w:styleId="BA9404110890486CA8F7EBD4A71FA71C">
    <w:name w:val="BA9404110890486CA8F7EBD4A71FA71C"/>
  </w:style>
  <w:style w:type="paragraph" w:customStyle="1" w:styleId="E34ACF38B6FB4DC0AF6EE9DF41F6BB50">
    <w:name w:val="E34ACF38B6FB4DC0AF6EE9DF41F6BB50"/>
  </w:style>
  <w:style w:type="paragraph" w:customStyle="1" w:styleId="E0FFD728AC184AAA8C5B2E35C2309ED6">
    <w:name w:val="E0FFD728AC184AAA8C5B2E35C2309ED6"/>
  </w:style>
  <w:style w:type="character" w:customStyle="1" w:styleId="NotBold">
    <w:name w:val="Not Bold"/>
    <w:uiPriority w:val="1"/>
    <w:qFormat/>
    <w:rPr>
      <w:b/>
      <w:bCs/>
      <w:color w:val="auto"/>
    </w:rPr>
  </w:style>
  <w:style w:type="paragraph" w:customStyle="1" w:styleId="C098B1C53F254998A311D008927CA7BF">
    <w:name w:val="C098B1C53F254998A311D008927CA7BF"/>
  </w:style>
  <w:style w:type="paragraph" w:customStyle="1" w:styleId="F9712A467292413A91504751D500007C">
    <w:name w:val="F9712A467292413A91504751D500007C"/>
  </w:style>
  <w:style w:type="paragraph" w:customStyle="1" w:styleId="1090092CD59748DBB7436484A423D281">
    <w:name w:val="1090092CD59748DBB7436484A423D281"/>
  </w:style>
  <w:style w:type="paragraph" w:customStyle="1" w:styleId="5EC7E82F83D048A59BC5BB58FB029E5E">
    <w:name w:val="5EC7E82F83D048A59BC5BB58FB029E5E"/>
  </w:style>
  <w:style w:type="paragraph" w:customStyle="1" w:styleId="80DDD63564044FD5BA6EFD3F5C35B26A">
    <w:name w:val="80DDD63564044FD5BA6EFD3F5C35B26A"/>
  </w:style>
  <w:style w:type="paragraph" w:customStyle="1" w:styleId="DCCB8B9FE5D04C48A126B6484F3444E3">
    <w:name w:val="DCCB8B9FE5D04C48A126B6484F3444E3"/>
    <w:rsid w:val="00F007D5"/>
  </w:style>
  <w:style w:type="paragraph" w:customStyle="1" w:styleId="33FC3C4ED4A44859BB39E8C9591DA876">
    <w:name w:val="33FC3C4ED4A44859BB39E8C9591DA876"/>
    <w:rsid w:val="00F007D5"/>
  </w:style>
  <w:style w:type="paragraph" w:customStyle="1" w:styleId="CE626988465A4A36B1D968B5FBCD6E78">
    <w:name w:val="CE626988465A4A36B1D968B5FBCD6E78"/>
    <w:rsid w:val="00F007D5"/>
  </w:style>
  <w:style w:type="paragraph" w:customStyle="1" w:styleId="46DC1B11E54345639A14096558E0F9EC">
    <w:name w:val="46DC1B11E54345639A14096558E0F9EC"/>
    <w:rsid w:val="00F007D5"/>
  </w:style>
  <w:style w:type="paragraph" w:customStyle="1" w:styleId="CD1EE28CE54F49BAB1A8C52D20DA8CF6">
    <w:name w:val="CD1EE28CE54F49BAB1A8C52D20DA8CF6"/>
    <w:rsid w:val="00F007D5"/>
  </w:style>
  <w:style w:type="paragraph" w:customStyle="1" w:styleId="8279025571AC4EEBAF03FD3AE03DDE07">
    <w:name w:val="8279025571AC4EEBAF03FD3AE03DDE07"/>
    <w:rsid w:val="003C3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15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 Beasley</dc:creator>
  <cp:keywords/>
  <dc:description/>
  <cp:lastModifiedBy>Rell Beasley</cp:lastModifiedBy>
  <cp:revision>10</cp:revision>
  <dcterms:created xsi:type="dcterms:W3CDTF">2025-10-06T20:14:00Z</dcterms:created>
  <dcterms:modified xsi:type="dcterms:W3CDTF">2025-10-06T20:22:00Z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